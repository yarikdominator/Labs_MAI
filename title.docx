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3"/>
        <w:gridCol w:w="8413"/>
      </w:tblGrid>
      <w:tr w:rsidR="00D71CF1" w:rsidRPr="00963CA9" w:rsidTr="005A44F5">
        <w:tc>
          <w:tcPr>
            <w:tcW w:w="2127" w:type="dxa"/>
          </w:tcPr>
          <w:p w:rsidR="00D71CF1" w:rsidRPr="00963CA9" w:rsidRDefault="00D71CF1" w:rsidP="005A44F5">
            <w:pPr>
              <w:rPr>
                <w:rFonts w:ascii="Times New Roman" w:hAnsi="Times New Roman" w:cs="Times New Roman"/>
              </w:rPr>
            </w:pPr>
            <w:r w:rsidRPr="00963CA9">
              <w:rPr>
                <w:rFonts w:ascii="Times New Roman" w:eastAsia="Times New Roman" w:hAnsi="Times New Roman" w:cs="Times New Roman"/>
                <w:noProof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66432" behindDoc="1" locked="0" layoutInCell="1" allowOverlap="1" wp14:anchorId="12523A59" wp14:editId="77952206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1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D71CF1" w:rsidRPr="00963CA9" w:rsidRDefault="00D71CF1" w:rsidP="005A44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3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</w:t>
            </w:r>
            <w:r w:rsidRPr="00963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РОССИЙСКОЙ ФЕДЕРАЦИИ</w:t>
            </w:r>
            <w:r w:rsidRPr="00963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:rsidR="00D71CF1" w:rsidRPr="00963CA9" w:rsidRDefault="00D71CF1" w:rsidP="005A44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  <w:r w:rsidRPr="00963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«МОСКОВСКИЙ АВИАЦИОННЫЙ ИНСТИТУТ</w:t>
            </w:r>
            <w:r w:rsidRPr="00963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(НАЦИОНАЛЬНЫЙ ИССЛЕДОВАТЕЛЬСКИЙ УНИВЕРСИТЕТ)»</w:t>
            </w:r>
          </w:p>
          <w:p w:rsidR="00D71CF1" w:rsidRPr="00963CA9" w:rsidRDefault="00D71CF1" w:rsidP="005A44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71CF1" w:rsidRPr="00963CA9" w:rsidRDefault="00D71CF1" w:rsidP="00D71CF1">
      <w:pPr>
        <w:rPr>
          <w:rFonts w:ascii="Times New Roman" w:hAnsi="Times New Roman" w:cs="Times New Roman"/>
        </w:rPr>
      </w:pPr>
    </w:p>
    <w:p w:rsidR="00D71CF1" w:rsidRPr="00963CA9" w:rsidRDefault="00D71CF1" w:rsidP="00D71CF1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63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№ 3 «Системы управления, информатика и электроэнергетика»</w:t>
      </w:r>
    </w:p>
    <w:p w:rsidR="00D71CF1" w:rsidRPr="00963CA9" w:rsidRDefault="00D71CF1" w:rsidP="00D71CF1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63C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304 «Вычислительные машины, системы и сети»</w:t>
      </w:r>
    </w:p>
    <w:p w:rsidR="00D71CF1" w:rsidRPr="00963CA9" w:rsidRDefault="00D71CF1" w:rsidP="00D71CF1">
      <w:pPr>
        <w:jc w:val="center"/>
        <w:rPr>
          <w:rFonts w:ascii="Times New Roman" w:hAnsi="Times New Roman" w:cs="Times New Roman"/>
        </w:rPr>
      </w:pPr>
    </w:p>
    <w:p w:rsidR="00362CAA" w:rsidRPr="00963CA9" w:rsidRDefault="00362CAA" w:rsidP="00362CA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</w:t>
      </w:r>
    </w:p>
    <w:p w:rsidR="00362CAA" w:rsidRPr="00963CA9" w:rsidRDefault="00362CAA" w:rsidP="00362C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дисциплине «Информационные технологии»</w:t>
      </w: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на тему «Вычисление суммы бесконечного числового ряда»</w:t>
      </w: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FB518C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FB51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Руководители работы:</w:t>
      </w:r>
    </w:p>
    <w:p w:rsidR="00362CAA" w:rsidRPr="00AA576E" w:rsidRDefault="00262C77" w:rsidP="000D59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доц. каф.304, канд. физ.-мат. наук </w:t>
      </w:r>
      <w:proofErr w:type="spellStart"/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Чечиков</w:t>
      </w:r>
      <w:proofErr w:type="spellEnd"/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Юрий Борисович</w:t>
      </w:r>
    </w:p>
    <w:p w:rsidR="000D59AA" w:rsidRPr="000D59AA" w:rsidRDefault="000D59AA" w:rsidP="000D59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Секретарёв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Виталий Евгеньевич</w:t>
      </w: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Исполнители:</w:t>
      </w: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обучающиеся группы М3О-119Б-24</w:t>
      </w:r>
    </w:p>
    <w:p w:rsidR="00362CAA" w:rsidRPr="00963CA9" w:rsidRDefault="00362CAA" w:rsidP="00362C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Ефимов Ярослав Сергеевич</w:t>
      </w:r>
    </w:p>
    <w:p w:rsidR="00362CAA" w:rsidRPr="00963CA9" w:rsidRDefault="00362CAA" w:rsidP="00362CA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Тихонов Павел Сергеевич</w:t>
      </w: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AA576E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CAA" w:rsidRPr="00963CA9" w:rsidRDefault="00362CAA" w:rsidP="00362CA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57D1" w:rsidRPr="00CD4ADA" w:rsidRDefault="00362CAA" w:rsidP="00CD4AD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63CA9">
        <w:rPr>
          <w:rFonts w:ascii="Times New Roman" w:hAnsi="Times New Roman" w:cs="Times New Roman"/>
          <w:color w:val="000000" w:themeColor="text1"/>
          <w:sz w:val="28"/>
          <w:szCs w:val="28"/>
        </w:rPr>
        <w:t>Москва 2024</w:t>
      </w:r>
    </w:p>
    <w:sectPr w:rsidR="008357D1" w:rsidRPr="00CD4ADA" w:rsidSect="00C44050">
      <w:footerReference w:type="even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37D0" w:rsidRDefault="003B37D0" w:rsidP="00FE4FED">
      <w:pPr>
        <w:spacing w:after="0" w:line="240" w:lineRule="auto"/>
      </w:pPr>
      <w:r>
        <w:separator/>
      </w:r>
    </w:p>
  </w:endnote>
  <w:endnote w:type="continuationSeparator" w:id="0">
    <w:p w:rsidR="003B37D0" w:rsidRDefault="003B37D0" w:rsidP="00FE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523985255"/>
      <w:docPartObj>
        <w:docPartGallery w:val="Page Numbers (Bottom of Page)"/>
        <w:docPartUnique/>
      </w:docPartObj>
    </w:sdtPr>
    <w:sdtContent>
      <w:p w:rsidR="00FE4FED" w:rsidRDefault="00FE4FED" w:rsidP="00FE4FED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FE4FED" w:rsidRDefault="00FE4FED" w:rsidP="00FE4FED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5CA8" w:rsidRPr="00B45CA8" w:rsidRDefault="00B45CA8" w:rsidP="00B45CA8">
    <w:pPr>
      <w:pStyle w:val="ae"/>
      <w:framePr w:wrap="notBeside" w:vAnchor="page" w:hAnchor="margin" w:x="1" w:y="16138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  <w:color w:val="000000" w:themeColor="text1"/>
      </w:rPr>
    </w:pPr>
    <w:r w:rsidRPr="00B45CA8">
      <w:rPr>
        <w:rFonts w:ascii="Times New Roman" w:hAnsi="Times New Roman" w:cs="Times New Roman"/>
        <w:caps/>
        <w:color w:val="000000" w:themeColor="text1"/>
      </w:rPr>
      <w:fldChar w:fldCharType="begin"/>
    </w:r>
    <w:r w:rsidRPr="00B45CA8">
      <w:rPr>
        <w:rFonts w:ascii="Times New Roman" w:hAnsi="Times New Roman" w:cs="Times New Roman"/>
        <w:caps/>
        <w:color w:val="000000" w:themeColor="text1"/>
      </w:rPr>
      <w:instrText>PAGE   \* MERGEFORMAT</w:instrText>
    </w:r>
    <w:r w:rsidRPr="00B45CA8">
      <w:rPr>
        <w:rFonts w:ascii="Times New Roman" w:hAnsi="Times New Roman" w:cs="Times New Roman"/>
        <w:caps/>
        <w:color w:val="000000" w:themeColor="text1"/>
      </w:rPr>
      <w:fldChar w:fldCharType="separate"/>
    </w:r>
    <w:r w:rsidRPr="00B45CA8">
      <w:rPr>
        <w:rFonts w:ascii="Times New Roman" w:hAnsi="Times New Roman" w:cs="Times New Roman"/>
        <w:caps/>
        <w:color w:val="000000" w:themeColor="text1"/>
      </w:rPr>
      <w:t>2</w:t>
    </w:r>
    <w:r w:rsidRPr="00B45CA8">
      <w:rPr>
        <w:rFonts w:ascii="Times New Roman" w:hAnsi="Times New Roman" w:cs="Times New Roman"/>
        <w:caps/>
        <w:color w:val="000000" w:themeColor="text1"/>
      </w:rPr>
      <w:fldChar w:fldCharType="end"/>
    </w:r>
  </w:p>
  <w:p w:rsidR="00FE4FED" w:rsidRPr="00987CA8" w:rsidRDefault="00FE4FED" w:rsidP="00B45CA8">
    <w:pPr>
      <w:pStyle w:val="ae"/>
      <w:framePr w:wrap="notBeside" w:vAnchor="page" w:hAnchor="margin" w:x="1" w:y="16138"/>
      <w:rPr>
        <w:rStyle w:val="af0"/>
        <w:rFonts w:ascii="Times New Roman" w:hAnsi="Times New Roman"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37D0" w:rsidRDefault="003B37D0" w:rsidP="00FE4FED">
      <w:pPr>
        <w:spacing w:after="0" w:line="240" w:lineRule="auto"/>
      </w:pPr>
      <w:r>
        <w:separator/>
      </w:r>
    </w:p>
  </w:footnote>
  <w:footnote w:type="continuationSeparator" w:id="0">
    <w:p w:rsidR="003B37D0" w:rsidRDefault="003B37D0" w:rsidP="00FE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A7392"/>
    <w:multiLevelType w:val="multilevel"/>
    <w:tmpl w:val="434AD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CCC75F8"/>
    <w:multiLevelType w:val="hybridMultilevel"/>
    <w:tmpl w:val="D6D08010"/>
    <w:lvl w:ilvl="0" w:tplc="9B4E8B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3A74"/>
    <w:multiLevelType w:val="hybridMultilevel"/>
    <w:tmpl w:val="FF646998"/>
    <w:lvl w:ilvl="0" w:tplc="9168ECF6">
      <w:start w:val="1"/>
      <w:numFmt w:val="decimal"/>
      <w:lvlText w:val="%1."/>
      <w:lvlJc w:val="left"/>
      <w:pPr>
        <w:ind w:left="720" w:firstLine="2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822CD"/>
    <w:multiLevelType w:val="multilevel"/>
    <w:tmpl w:val="D050297E"/>
    <w:styleLink w:val="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4784D"/>
    <w:multiLevelType w:val="multilevel"/>
    <w:tmpl w:val="2ED03572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A0E82"/>
    <w:multiLevelType w:val="multilevel"/>
    <w:tmpl w:val="2ED03572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86520"/>
    <w:multiLevelType w:val="multilevel"/>
    <w:tmpl w:val="E40E8AE8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78481">
    <w:abstractNumId w:val="2"/>
  </w:num>
  <w:num w:numId="2" w16cid:durableId="1523006992">
    <w:abstractNumId w:val="1"/>
  </w:num>
  <w:num w:numId="3" w16cid:durableId="1342968722">
    <w:abstractNumId w:val="6"/>
  </w:num>
  <w:num w:numId="4" w16cid:durableId="75367774">
    <w:abstractNumId w:val="4"/>
  </w:num>
  <w:num w:numId="5" w16cid:durableId="834759144">
    <w:abstractNumId w:val="5"/>
  </w:num>
  <w:num w:numId="6" w16cid:durableId="1013530822">
    <w:abstractNumId w:val="0"/>
  </w:num>
  <w:num w:numId="7" w16cid:durableId="1385176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D5"/>
    <w:rsid w:val="000114F6"/>
    <w:rsid w:val="000350DB"/>
    <w:rsid w:val="00045E95"/>
    <w:rsid w:val="000547EB"/>
    <w:rsid w:val="0007384C"/>
    <w:rsid w:val="00084FD5"/>
    <w:rsid w:val="000A3F12"/>
    <w:rsid w:val="000D59AA"/>
    <w:rsid w:val="000F712D"/>
    <w:rsid w:val="00114D54"/>
    <w:rsid w:val="00130274"/>
    <w:rsid w:val="00156D0B"/>
    <w:rsid w:val="00187E8F"/>
    <w:rsid w:val="001D633D"/>
    <w:rsid w:val="001E3FD7"/>
    <w:rsid w:val="001F4472"/>
    <w:rsid w:val="00206BA7"/>
    <w:rsid w:val="00214886"/>
    <w:rsid w:val="002148A4"/>
    <w:rsid w:val="002515B8"/>
    <w:rsid w:val="00261915"/>
    <w:rsid w:val="00262C77"/>
    <w:rsid w:val="00284F75"/>
    <w:rsid w:val="00285F40"/>
    <w:rsid w:val="0029391B"/>
    <w:rsid w:val="002A3FCF"/>
    <w:rsid w:val="002A6864"/>
    <w:rsid w:val="002E05C9"/>
    <w:rsid w:val="00362CAA"/>
    <w:rsid w:val="00385931"/>
    <w:rsid w:val="003936A6"/>
    <w:rsid w:val="003B2B6C"/>
    <w:rsid w:val="003B37D0"/>
    <w:rsid w:val="003D2922"/>
    <w:rsid w:val="00430703"/>
    <w:rsid w:val="004473B0"/>
    <w:rsid w:val="00447686"/>
    <w:rsid w:val="00451CEC"/>
    <w:rsid w:val="00495160"/>
    <w:rsid w:val="004C282C"/>
    <w:rsid w:val="004C3D05"/>
    <w:rsid w:val="004D5433"/>
    <w:rsid w:val="00523EB9"/>
    <w:rsid w:val="0056310D"/>
    <w:rsid w:val="00570CCB"/>
    <w:rsid w:val="00592B38"/>
    <w:rsid w:val="00596F28"/>
    <w:rsid w:val="005A005F"/>
    <w:rsid w:val="005A4286"/>
    <w:rsid w:val="005B12A1"/>
    <w:rsid w:val="005D6B4B"/>
    <w:rsid w:val="00624FF4"/>
    <w:rsid w:val="006E2A38"/>
    <w:rsid w:val="007145E4"/>
    <w:rsid w:val="00736335"/>
    <w:rsid w:val="007405EF"/>
    <w:rsid w:val="007B3ED1"/>
    <w:rsid w:val="007D7867"/>
    <w:rsid w:val="007F20F8"/>
    <w:rsid w:val="0081347E"/>
    <w:rsid w:val="008357D1"/>
    <w:rsid w:val="008553E6"/>
    <w:rsid w:val="00882292"/>
    <w:rsid w:val="008901A2"/>
    <w:rsid w:val="008A6972"/>
    <w:rsid w:val="008E78E4"/>
    <w:rsid w:val="00905E89"/>
    <w:rsid w:val="00942465"/>
    <w:rsid w:val="009443B6"/>
    <w:rsid w:val="00946DBD"/>
    <w:rsid w:val="00963CA9"/>
    <w:rsid w:val="00987CA8"/>
    <w:rsid w:val="00991EA9"/>
    <w:rsid w:val="009A7638"/>
    <w:rsid w:val="009E3C2A"/>
    <w:rsid w:val="00A317CC"/>
    <w:rsid w:val="00A32577"/>
    <w:rsid w:val="00A50BB2"/>
    <w:rsid w:val="00A524FC"/>
    <w:rsid w:val="00A613ED"/>
    <w:rsid w:val="00AA576E"/>
    <w:rsid w:val="00AB075D"/>
    <w:rsid w:val="00AB152D"/>
    <w:rsid w:val="00AB29EB"/>
    <w:rsid w:val="00AB787A"/>
    <w:rsid w:val="00B16AC9"/>
    <w:rsid w:val="00B366E8"/>
    <w:rsid w:val="00B40646"/>
    <w:rsid w:val="00B41460"/>
    <w:rsid w:val="00B45CA8"/>
    <w:rsid w:val="00B85926"/>
    <w:rsid w:val="00BE56F8"/>
    <w:rsid w:val="00C0417E"/>
    <w:rsid w:val="00C37B1F"/>
    <w:rsid w:val="00C44050"/>
    <w:rsid w:val="00C6766D"/>
    <w:rsid w:val="00C77468"/>
    <w:rsid w:val="00CD4ADA"/>
    <w:rsid w:val="00CF53E7"/>
    <w:rsid w:val="00D030A6"/>
    <w:rsid w:val="00D11737"/>
    <w:rsid w:val="00D71CF1"/>
    <w:rsid w:val="00D83212"/>
    <w:rsid w:val="00DA4496"/>
    <w:rsid w:val="00DC4AEB"/>
    <w:rsid w:val="00DE5DBB"/>
    <w:rsid w:val="00E02446"/>
    <w:rsid w:val="00E42155"/>
    <w:rsid w:val="00E80AFB"/>
    <w:rsid w:val="00E82364"/>
    <w:rsid w:val="00EA444E"/>
    <w:rsid w:val="00EC4F98"/>
    <w:rsid w:val="00EC62D7"/>
    <w:rsid w:val="00F126AC"/>
    <w:rsid w:val="00FA2152"/>
    <w:rsid w:val="00FB1EEC"/>
    <w:rsid w:val="00FB5161"/>
    <w:rsid w:val="00FB518C"/>
    <w:rsid w:val="00FC2DDB"/>
    <w:rsid w:val="00FE0574"/>
    <w:rsid w:val="00F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8B03"/>
  <w15:chartTrackingRefBased/>
  <w15:docId w15:val="{F0220F28-839C-5B4C-B557-F6786685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3E7"/>
  </w:style>
  <w:style w:type="paragraph" w:styleId="10">
    <w:name w:val="heading 1"/>
    <w:basedOn w:val="a"/>
    <w:next w:val="a"/>
    <w:link w:val="11"/>
    <w:uiPriority w:val="9"/>
    <w:qFormat/>
    <w:rsid w:val="00A32577"/>
    <w:pPr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 (Заголовки (сло"/>
      <w:b/>
      <w:caps/>
      <w:color w:val="000000" w:themeColor="text1"/>
      <w:sz w:val="28"/>
      <w:szCs w:val="40"/>
    </w:rPr>
  </w:style>
  <w:style w:type="paragraph" w:styleId="20">
    <w:name w:val="heading 2"/>
    <w:basedOn w:val="10"/>
    <w:next w:val="a"/>
    <w:link w:val="21"/>
    <w:uiPriority w:val="9"/>
    <w:unhideWhenUsed/>
    <w:qFormat/>
    <w:rsid w:val="00D030A6"/>
    <w:pPr>
      <w:keepNext/>
      <w:keepLines/>
      <w:spacing w:line="360" w:lineRule="auto"/>
      <w:ind w:firstLine="709"/>
      <w:jc w:val="left"/>
      <w:outlineLvl w:val="1"/>
    </w:pPr>
    <w:rPr>
      <w:caps w:val="0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8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08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2577"/>
    <w:rPr>
      <w:rFonts w:ascii="Times New Roman" w:eastAsiaTheme="majorEastAsia" w:hAnsi="Times New Roman" w:cs="Times New Roman (Заголовки (сло"/>
      <w:b/>
      <w:caps/>
      <w:color w:val="000000" w:themeColor="text1"/>
      <w:sz w:val="28"/>
      <w:szCs w:val="40"/>
    </w:rPr>
  </w:style>
  <w:style w:type="character" w:customStyle="1" w:styleId="21">
    <w:name w:val="Заголовок 2 Знак"/>
    <w:basedOn w:val="a0"/>
    <w:link w:val="20"/>
    <w:uiPriority w:val="9"/>
    <w:rsid w:val="00D030A6"/>
    <w:rPr>
      <w:rFonts w:ascii="Times New Roman" w:eastAsiaTheme="majorEastAsia" w:hAnsi="Times New Roman" w:cs="Times New Roman (Заголовки (сло"/>
      <w:b/>
      <w:color w:val="000000" w:themeColor="text1"/>
      <w:sz w:val="28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08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084F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4F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4F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4F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4F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4F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08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84F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4F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4F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4F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4FD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E4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E4FED"/>
  </w:style>
  <w:style w:type="paragraph" w:styleId="ae">
    <w:name w:val="footer"/>
    <w:basedOn w:val="a"/>
    <w:link w:val="af"/>
    <w:uiPriority w:val="99"/>
    <w:unhideWhenUsed/>
    <w:rsid w:val="00FE4F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E4FED"/>
  </w:style>
  <w:style w:type="character" w:styleId="af0">
    <w:name w:val="page number"/>
    <w:basedOn w:val="a0"/>
    <w:uiPriority w:val="99"/>
    <w:semiHidden/>
    <w:unhideWhenUsed/>
    <w:rsid w:val="00FE4FED"/>
  </w:style>
  <w:style w:type="paragraph" w:styleId="af1">
    <w:name w:val="TOC Heading"/>
    <w:basedOn w:val="10"/>
    <w:next w:val="a"/>
    <w:uiPriority w:val="39"/>
    <w:unhideWhenUsed/>
    <w:qFormat/>
    <w:rsid w:val="00FE4FED"/>
    <w:pPr>
      <w:spacing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963CA9"/>
    <w:pPr>
      <w:tabs>
        <w:tab w:val="right" w:leader="dot" w:pos="10456"/>
      </w:tabs>
      <w:spacing w:after="100" w:line="259" w:lineRule="auto"/>
    </w:pPr>
    <w:rPr>
      <w:kern w:val="0"/>
      <w:sz w:val="22"/>
      <w:szCs w:val="22"/>
      <w:lang w:val="en-US"/>
      <w14:ligatures w14:val="none"/>
    </w:rPr>
  </w:style>
  <w:style w:type="table" w:styleId="af2">
    <w:name w:val="Table Grid"/>
    <w:basedOn w:val="a1"/>
    <w:uiPriority w:val="39"/>
    <w:rsid w:val="00D71CF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FA2152"/>
    <w:pPr>
      <w:numPr>
        <w:numId w:val="3"/>
      </w:numPr>
    </w:pPr>
  </w:style>
  <w:style w:type="numbering" w:customStyle="1" w:styleId="2">
    <w:name w:val="Текущий список2"/>
    <w:uiPriority w:val="99"/>
    <w:rsid w:val="000A3F12"/>
    <w:pPr>
      <w:numPr>
        <w:numId w:val="4"/>
      </w:numPr>
    </w:pPr>
  </w:style>
  <w:style w:type="numbering" w:customStyle="1" w:styleId="3">
    <w:name w:val="Текущий список3"/>
    <w:uiPriority w:val="99"/>
    <w:rsid w:val="00A32577"/>
    <w:pPr>
      <w:numPr>
        <w:numId w:val="5"/>
      </w:numPr>
    </w:pPr>
  </w:style>
  <w:style w:type="character" w:styleId="af3">
    <w:name w:val="Hyperlink"/>
    <w:basedOn w:val="a0"/>
    <w:uiPriority w:val="99"/>
    <w:unhideWhenUsed/>
    <w:rsid w:val="00963CA9"/>
    <w:rPr>
      <w:color w:val="467886" w:themeColor="hyperlink"/>
      <w:u w:val="single"/>
    </w:rPr>
  </w:style>
  <w:style w:type="numbering" w:customStyle="1" w:styleId="4">
    <w:name w:val="Текущий список4"/>
    <w:uiPriority w:val="99"/>
    <w:rsid w:val="00D030A6"/>
    <w:pPr>
      <w:numPr>
        <w:numId w:val="7"/>
      </w:numPr>
    </w:pPr>
  </w:style>
  <w:style w:type="paragraph" w:styleId="24">
    <w:name w:val="toc 2"/>
    <w:basedOn w:val="a"/>
    <w:next w:val="a"/>
    <w:autoRedefine/>
    <w:uiPriority w:val="39"/>
    <w:unhideWhenUsed/>
    <w:rsid w:val="008357D1"/>
    <w:pPr>
      <w:tabs>
        <w:tab w:val="right" w:leader="dot" w:pos="10456"/>
      </w:tabs>
      <w:spacing w:after="100" w:line="360" w:lineRule="auto"/>
    </w:pPr>
  </w:style>
  <w:style w:type="paragraph" w:styleId="af4">
    <w:name w:val="Revision"/>
    <w:hidden/>
    <w:uiPriority w:val="99"/>
    <w:semiHidden/>
    <w:rsid w:val="004D5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ot1/Library/Group%20Containers/UBF8T346G9.Office/User%20Content.localized/Templates.localized/lab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C8279-897C-9843-9A5C-AA0C3681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labs.dotm</Template>
  <TotalTime>77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root12</dc:creator>
  <cp:keywords/>
  <dc:description/>
  <cp:lastModifiedBy>root12</cp:lastModifiedBy>
  <cp:revision>16</cp:revision>
  <cp:lastPrinted>2024-11-05T06:26:00Z</cp:lastPrinted>
  <dcterms:created xsi:type="dcterms:W3CDTF">2024-11-05T06:26:00Z</dcterms:created>
  <dcterms:modified xsi:type="dcterms:W3CDTF">2024-11-19T17:31:00Z</dcterms:modified>
</cp:coreProperties>
</file>